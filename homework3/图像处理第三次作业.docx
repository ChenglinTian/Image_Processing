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图像处理第三次作业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3017218105  田承霖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对LoG的数学形式进行数学推导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137150" cy="3136900"/>
            <wp:effectExtent l="0" t="0" r="6350" b="0"/>
            <wp:docPr id="9" name="图片 9" descr="2020010521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105210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550545"/>
            <wp:effectExtent l="0" t="0" r="10160" b="8255"/>
            <wp:docPr id="10" name="图片 10" descr="2020010521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105210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2、实现最小二乘法、RANSAC法、霍夫变换法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对于直线方程y=ax+b，生成一系列纵坐标符合高斯分布的点，再人工加入一系列的outlier，使用上述三种方法拟合一条直线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最小二乘法：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y=normrnd(0,1,[1,30]);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x=y+3;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%向直线中添加随机噪声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y=y+wgn(1,30,0);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x=x+wgn(1,30,0);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%计算最小二乘的各个系数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 = x*x';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 = sum(x);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 = x*y';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 = sum(y);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n=length(x)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a= (n*C-B*D)./(n*A-B*B);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b= (A*D-C*B)/(A*n-B*B);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y=x*a+b;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plot(x,y,</w:t>
      </w:r>
      <w:r>
        <w:rPr>
          <w:rFonts w:hint="eastAsia" w:ascii="Courier New" w:hAnsi="Courier New"/>
          <w:color w:val="A020F0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3202305" cy="2852420"/>
            <wp:effectExtent l="0" t="0" r="10795" b="5080"/>
            <wp:docPr id="1" name="图片 1" descr="2019122301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1223013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RANSAC法拟合直线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用RANSAC方法拟合原理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：</w:t>
      </w:r>
    </w:p>
    <w:p>
      <w:pPr>
        <w:jc w:val="both"/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RANSAC算法的输入是一组观测数据，一个可以解释或者适应于观测数据的参数化模型，一些可信的参数。RANSAC通过反复选择数据中的一组随机子集来达成目标。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%%%生成随机数据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normrnd(0,0.1,1,200);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 = x;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>%生成outlier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tou1 = min(x)+rand(1,100)*(max(x)-min(x));  </w:t>
      </w:r>
      <w:r>
        <w:rPr>
          <w:rFonts w:hint="eastAsia" w:ascii="Courier New" w:hAnsi="Courier New"/>
          <w:color w:val="228B22"/>
          <w:sz w:val="21"/>
          <w:szCs w:val="21"/>
        </w:rPr>
        <w:t>%生成x定义域内的outlier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 = [x, tou1];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tou2 = min(y)+rand(1,100)*(max(y)-min(y));  </w:t>
      </w:r>
      <w:r>
        <w:rPr>
          <w:rFonts w:hint="eastAsia" w:ascii="Courier New" w:hAnsi="Courier New"/>
          <w:color w:val="228B22"/>
          <w:sz w:val="21"/>
          <w:szCs w:val="21"/>
        </w:rPr>
        <w:t>%生成y值域内的outlier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 = [y, tou2];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scatter(x,y); hold </w:t>
      </w:r>
      <w:r>
        <w:rPr>
          <w:rFonts w:hint="eastAsia" w:ascii="Courier New" w:hAnsi="Courier New"/>
          <w:color w:val="A020F0"/>
          <w:sz w:val="21"/>
          <w:szCs w:val="21"/>
        </w:rPr>
        <w:t>on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data=[x',y'];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iter = 100;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28B22"/>
          <w:sz w:val="21"/>
          <w:szCs w:val="21"/>
        </w:rPr>
        <w:t>%%% 绘制数据点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number = size(data,2); </w:t>
      </w:r>
      <w:r>
        <w:rPr>
          <w:rFonts w:hint="eastAsia" w:ascii="Courier New" w:hAnsi="Courier New"/>
          <w:color w:val="228B22"/>
          <w:sz w:val="21"/>
          <w:szCs w:val="21"/>
        </w:rPr>
        <w:t>% 总点数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sigma =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pretotal=0;     </w:t>
      </w:r>
      <w:r>
        <w:rPr>
          <w:rFonts w:hint="eastAsia" w:ascii="Courier New" w:hAnsi="Courier New"/>
          <w:color w:val="228B22"/>
          <w:sz w:val="21"/>
          <w:szCs w:val="21"/>
        </w:rPr>
        <w:t>%符合拟合模型的数据的个数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i=1:iter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28B22"/>
          <w:sz w:val="21"/>
          <w:szCs w:val="21"/>
        </w:rPr>
        <w:t>%%% 随机选择两个点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idx = randperm(number,2);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sample = data(:,idx);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  <w:r>
        <w:rPr>
          <w:rFonts w:hint="eastAsia" w:ascii="Courier New" w:hAnsi="Courier New"/>
          <w:color w:val="228B22"/>
          <w:sz w:val="21"/>
          <w:szCs w:val="21"/>
        </w:rPr>
        <w:t>%%%拟合直线方程 y=kx+b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x = sample(1, :);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y = sample(2, :);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k=(y(1)-y(2))/(x(1)-x(2));      </w:t>
      </w:r>
      <w:r>
        <w:rPr>
          <w:rFonts w:hint="eastAsia" w:ascii="Courier New" w:hAnsi="Courier New"/>
          <w:color w:val="228B22"/>
          <w:sz w:val="21"/>
          <w:szCs w:val="21"/>
        </w:rPr>
        <w:t>%直线斜率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b = y(1) - k*x(1);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  <w:r>
        <w:rPr>
          <w:rFonts w:hint="eastAsia" w:ascii="Courier New" w:hAnsi="Courier New"/>
          <w:color w:val="228B22"/>
          <w:sz w:val="21"/>
          <w:szCs w:val="21"/>
        </w:rPr>
        <w:t>%k=(y(2)-x(2))/(y(1)-x(1));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  <w:r>
        <w:rPr>
          <w:rFonts w:hint="eastAsia" w:ascii="Courier New" w:hAnsi="Courier New"/>
          <w:color w:val="228B22"/>
          <w:sz w:val="21"/>
          <w:szCs w:val="21"/>
        </w:rPr>
        <w:t>%b= x(2)-k*x(1);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line = [k -1 b];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mask=abs(line*[data; ones(1,size(data,2))]);    </w:t>
      </w:r>
      <w:r>
        <w:rPr>
          <w:rFonts w:hint="eastAsia" w:ascii="Courier New" w:hAnsi="Courier New"/>
          <w:color w:val="228B22"/>
          <w:sz w:val="21"/>
          <w:szCs w:val="21"/>
        </w:rPr>
        <w:t>%求每个数据到拟合直线的距离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total=sum(mask&lt;sigma);              </w:t>
      </w:r>
      <w:r>
        <w:rPr>
          <w:rFonts w:hint="eastAsia" w:ascii="Courier New" w:hAnsi="Courier New"/>
          <w:color w:val="228B22"/>
          <w:sz w:val="21"/>
          <w:szCs w:val="21"/>
        </w:rPr>
        <w:t>%计算数据距离直线小于一定阈值的数据的个数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228B22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  <w:r>
        <w:rPr>
          <w:rFonts w:hint="eastAsia" w:ascii="Courier New" w:hAnsi="Courier New"/>
          <w:color w:val="00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total&gt;pretotal            </w:t>
      </w:r>
      <w:r>
        <w:rPr>
          <w:rFonts w:hint="eastAsia" w:ascii="Courier New" w:hAnsi="Courier New"/>
          <w:color w:val="228B22"/>
          <w:sz w:val="21"/>
          <w:szCs w:val="21"/>
        </w:rPr>
        <w:t>%找到符合拟合直线数据最多的拟合直线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pretotal=total;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bestline=line;          </w:t>
      </w:r>
      <w:r>
        <w:rPr>
          <w:rFonts w:hint="eastAsia" w:ascii="Courier New" w:hAnsi="Courier New"/>
          <w:color w:val="228B22"/>
          <w:sz w:val="21"/>
          <w:szCs w:val="21"/>
        </w:rPr>
        <w:t>%找到最好的拟合直线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1"/>
          <w:szCs w:val="21"/>
        </w:rPr>
        <w:t>end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28B22"/>
          <w:sz w:val="21"/>
          <w:szCs w:val="21"/>
        </w:rPr>
        <w:t>%显示符合最佳拟合的数据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mask=abs(bestline*[data; ones(1,size(data,2))])&lt;sigma;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hold </w:t>
      </w:r>
      <w:r>
        <w:rPr>
          <w:rFonts w:hint="eastAsia" w:ascii="Courier New" w:hAnsi="Courier New"/>
          <w:color w:val="A020F0"/>
          <w:sz w:val="21"/>
          <w:szCs w:val="21"/>
        </w:rPr>
        <w:t>on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k=1;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i=1:length(mask)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mask(i)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inliers(1,k) = data(1,i);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k=k+1;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  <w:r>
        <w:rPr>
          <w:rFonts w:hint="eastAsia" w:ascii="Courier New" w:hAnsi="Courier New"/>
          <w:color w:val="228B22"/>
          <w:sz w:val="21"/>
          <w:szCs w:val="21"/>
        </w:rPr>
        <w:t>%%% 绘制最佳匹配曲线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bestParameter1 = -bestline(1)/bestline(2);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bestParameter2 = -bestline(3)/bestline(2);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xAxis = min(inliers(1,:)):max(inliers(1,:));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yAxis = bestParameter1*xAxis + bestParameter2;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plot(xAxis,yAxis,</w:t>
      </w:r>
      <w:r>
        <w:rPr>
          <w:rFonts w:hint="eastAsia" w:ascii="Courier New" w:hAnsi="Courier New"/>
          <w:color w:val="A020F0"/>
          <w:sz w:val="21"/>
          <w:szCs w:val="21"/>
        </w:rPr>
        <w:t>'r'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020F0"/>
          <w:sz w:val="21"/>
          <w:szCs w:val="21"/>
        </w:rPr>
        <w:t>'LineWidth'</w:t>
      </w:r>
      <w:r>
        <w:rPr>
          <w:rFonts w:hint="eastAsia" w:ascii="Courier New" w:hAnsi="Courier New"/>
          <w:color w:val="000000"/>
          <w:sz w:val="21"/>
          <w:szCs w:val="21"/>
        </w:rPr>
        <w:t>,2);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title([</w:t>
      </w:r>
      <w:r>
        <w:rPr>
          <w:rFonts w:hint="eastAsia" w:ascii="Courier New" w:hAnsi="Courier New"/>
          <w:color w:val="A020F0"/>
          <w:sz w:val="21"/>
          <w:szCs w:val="21"/>
        </w:rPr>
        <w:t>'bestLine:  y =  '</w:t>
      </w:r>
      <w:r>
        <w:rPr>
          <w:rFonts w:hint="eastAsia" w:ascii="Courier New" w:hAnsi="Courier New"/>
          <w:color w:val="000000"/>
          <w:sz w:val="21"/>
          <w:szCs w:val="21"/>
        </w:rPr>
        <w:t>,num2str(bestParameter1),</w:t>
      </w:r>
      <w:r>
        <w:rPr>
          <w:rFonts w:hint="eastAsia" w:ascii="Courier New" w:hAnsi="Courier New"/>
          <w:color w:val="A020F0"/>
          <w:sz w:val="21"/>
          <w:szCs w:val="21"/>
        </w:rPr>
        <w:t>'x + '</w:t>
      </w:r>
      <w:r>
        <w:rPr>
          <w:rFonts w:hint="eastAsia" w:ascii="Courier New" w:hAnsi="Courier New"/>
          <w:color w:val="000000"/>
          <w:sz w:val="21"/>
          <w:szCs w:val="21"/>
        </w:rPr>
        <w:t>,num2str(bestParameter2)])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1"/>
          <w:szCs w:val="21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3581400" cy="2698750"/>
            <wp:effectExtent l="0" t="0" r="0" b="6350"/>
            <wp:docPr id="5" name="图片 5" descr="2020010520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105204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霍夫变换法拟合直线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clc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clear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 xml:space="preserve">%生成五条带噪声直线用于直线拟合%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x1=sort(100.*rand(1,100));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y1=x1+2+2.*rand(1,100);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data1=[x1;y1];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x2=sort(100.*rand(1,100));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y2=-4*x2+4+4.*randn(1,100);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data2=[x2;y2];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x3=sort(100.*rand(1,100));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y3=16*x3+6+6.*rand(1,100);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data3=[x3;y3];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x4=sort(100.*rand(1,100));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y4=-7*x4+8+8.*rand(1,100);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data4=[x4;y4];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x5=sort(100.*rand(1,100));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y5=6*x5+10+10.*randn(1,100);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data5=[x5;y5];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data=[data1,data2,data3,data4,data5];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%构建点集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[m,n]=size(data);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%统计点数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 xml:space="preserve">%构建霍夫空间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n_max=300;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%霍夫空间的纵轴最大值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h=zeros(315,2*n_max);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theta_i=1;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sigma=70;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%设置拟合阈值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i=0;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 xml:space="preserve">%直线公式推导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 xml:space="preserve">%y=sin(theta)/cos(theta)*x+b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 xml:space="preserve">%-&gt;p=b*cos(theta)=-sin(theta)*x+cos(theta)*y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theta=0:0.01:3.14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p=[-sin(theta),cos(theta)];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d=p*data;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i=1:n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%由于霍夫空间中d比较大，对d值进行了缩放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h(theta_i,round(d(i)/10+n_max))=h(theta_i,round(d(i)/10+n_max))+1;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theta_i=theta_i+1;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[theta_x,p]=find(h&gt;sigma);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%查找投票数大于sigma的位置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l_number=size(theta_x);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%符合直线条数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r=(p-n_max)*10;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%将还原回距离R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theta_x=0.01*theta_x;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%将theta还原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figure(</w:t>
      </w:r>
      <w:r>
        <w:rPr>
          <w:rFonts w:hint="eastAsia" w:ascii="Courier New" w:hAnsi="Courier New"/>
          <w:color w:val="A020F0"/>
          <w:sz w:val="18"/>
          <w:szCs w:val="18"/>
        </w:rPr>
        <w:t>'color'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'w'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plot(data(1,:),data(2,:),</w:t>
      </w:r>
      <w:r>
        <w:rPr>
          <w:rFonts w:hint="eastAsia" w:ascii="Courier New" w:hAnsi="Courier New"/>
          <w:color w:val="A020F0"/>
          <w:sz w:val="18"/>
          <w:szCs w:val="18"/>
        </w:rPr>
        <w:t>'*'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x_line=0:20:100;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i=1:l_number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>(abs(cos(theta_x(i)))&lt;0.01)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%斜率不存在的情况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x=r(i);y=1:100;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plot(x,y,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else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y=tan(theta_x(i))*x_line+r(i)/cos(theta_x(i));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%画出拟合曲线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plot(x_line,y,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hold </w:t>
      </w:r>
      <w:r>
        <w:rPr>
          <w:rFonts w:hint="eastAsia" w:ascii="Courier New" w:hAnsi="Courier New"/>
          <w:color w:val="A020F0"/>
          <w:sz w:val="18"/>
          <w:szCs w:val="18"/>
        </w:rPr>
        <w:t>off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figure(</w:t>
      </w:r>
      <w:r>
        <w:rPr>
          <w:rFonts w:hint="eastAsia" w:ascii="Courier New" w:hAnsi="Courier New"/>
          <w:color w:val="A020F0"/>
          <w:sz w:val="18"/>
          <w:szCs w:val="18"/>
        </w:rPr>
        <w:t>'color'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A020F0"/>
          <w:sz w:val="18"/>
          <w:szCs w:val="18"/>
        </w:rPr>
        <w:t>'w'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imshow(uint8(10*h));</w:t>
      </w:r>
      <w:r>
        <w:rPr>
          <w:rFonts w:hint="eastAsia" w:ascii="Courier New" w:hAnsi="Courier New"/>
          <w:color w:val="228B22"/>
          <w:sz w:val="18"/>
          <w:szCs w:val="18"/>
        </w:rPr>
        <w:t>%展示霍夫空间结果</w:t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1770" cy="4695825"/>
            <wp:effectExtent l="0" t="0" r="11430" b="3175"/>
            <wp:docPr id="3" name="图片 3" descr="2020010520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105204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19700" cy="3619500"/>
            <wp:effectExtent l="0" t="0" r="0" b="0"/>
            <wp:docPr id="4" name="图片 4" descr="2020010520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1052045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2.2找到一幅实际图像，使用一阶导数或二阶导数找出边缘点，使用上述三种方法，找到其中的直线</w:t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最小二乘法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img=imread(</w:t>
      </w:r>
      <w:r>
        <w:rPr>
          <w:rFonts w:hint="eastAsia" w:ascii="Courier New" w:hAnsi="Courier New"/>
          <w:color w:val="A020F0"/>
          <w:sz w:val="18"/>
          <w:szCs w:val="18"/>
        </w:rPr>
        <w:t>'test.jpg'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[m,n]=size(img);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count = 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%Roberts算子一阶导数求边缘点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array=zeros(m,n);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i=2:m-1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j=2:n-1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array(i,j)=abs(img(i+1,j+1)-img(i,j))+abs(img(i,j+1)-img(i+1,j));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array(i,j)&lt;1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array(i,j)=0;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array(i,j)=255;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x(count)=i;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y(count)=j;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count = count + 1;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imshow(</w:t>
      </w:r>
      <w:r>
        <w:rPr>
          <w:rFonts w:hint="eastAsia" w:ascii="Courier New" w:hAnsi="Courier New"/>
          <w:color w:val="A020F0"/>
          <w:sz w:val="18"/>
          <w:szCs w:val="18"/>
        </w:rPr>
        <w:t>'test.jpg'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point_size = size(x,2);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%最小二乘法系数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x2=sum(x.^2);       </w:t>
      </w:r>
      <w:r>
        <w:rPr>
          <w:rFonts w:hint="eastAsia" w:ascii="Courier New" w:hAnsi="Courier New"/>
          <w:color w:val="228B22"/>
          <w:sz w:val="18"/>
          <w:szCs w:val="18"/>
        </w:rPr>
        <w:t>% 求Σ(xi^2)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x1=sum(x);          </w:t>
      </w:r>
      <w:r>
        <w:rPr>
          <w:rFonts w:hint="eastAsia" w:ascii="Courier New" w:hAnsi="Courier New"/>
          <w:color w:val="228B22"/>
          <w:sz w:val="18"/>
          <w:szCs w:val="18"/>
        </w:rPr>
        <w:t>% 求Σ(xi)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x1y1=sum(x.*y);     </w:t>
      </w:r>
      <w:r>
        <w:rPr>
          <w:rFonts w:hint="eastAsia" w:ascii="Courier New" w:hAnsi="Courier New"/>
          <w:color w:val="228B22"/>
          <w:sz w:val="18"/>
          <w:szCs w:val="18"/>
        </w:rPr>
        <w:t>% 求Σ(xi*yi)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y1=sum(y);          </w:t>
      </w:r>
      <w:r>
        <w:rPr>
          <w:rFonts w:hint="eastAsia" w:ascii="Courier New" w:hAnsi="Courier New"/>
          <w:color w:val="228B22"/>
          <w:sz w:val="18"/>
          <w:szCs w:val="18"/>
        </w:rPr>
        <w:t>% 求Σ(yi)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a=(point_size * x1y1 - x1*y1)/(point_size*x2 - x1*x1);      </w:t>
      </w:r>
      <w:r>
        <w:rPr>
          <w:rFonts w:hint="eastAsia" w:ascii="Courier New" w:hAnsi="Courier New"/>
          <w:color w:val="228B22"/>
          <w:sz w:val="18"/>
          <w:szCs w:val="18"/>
        </w:rPr>
        <w:t>%解出直线斜率b=(y1-a*x1)/n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b=(y1 - a*x1)/ point_size;                      </w:t>
      </w:r>
      <w:r>
        <w:rPr>
          <w:rFonts w:hint="eastAsia" w:ascii="Courier New" w:hAnsi="Courier New"/>
          <w:color w:val="228B22"/>
          <w:sz w:val="18"/>
          <w:szCs w:val="18"/>
        </w:rPr>
        <w:t>%解出直线截距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new_y = a*x+b;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plot(x,new_y,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title([</w:t>
      </w:r>
      <w:r>
        <w:rPr>
          <w:rFonts w:hint="eastAsia" w:ascii="Courier New" w:hAnsi="Courier New"/>
          <w:color w:val="A020F0"/>
          <w:sz w:val="18"/>
          <w:szCs w:val="18"/>
        </w:rPr>
        <w:t>'最小二乘法拟合出的直线为: y = '</w:t>
      </w:r>
      <w:r>
        <w:rPr>
          <w:rFonts w:hint="eastAsia" w:ascii="Courier New" w:hAnsi="Courier New"/>
          <w:color w:val="000000"/>
          <w:sz w:val="18"/>
          <w:szCs w:val="18"/>
        </w:rPr>
        <w:t>,num2str(a),</w:t>
      </w:r>
      <w:r>
        <w:rPr>
          <w:rFonts w:hint="eastAsia" w:ascii="Courier New" w:hAnsi="Courier New"/>
          <w:color w:val="A020F0"/>
          <w:sz w:val="18"/>
          <w:szCs w:val="18"/>
        </w:rPr>
        <w:t>'x + '</w:t>
      </w:r>
      <w:r>
        <w:rPr>
          <w:rFonts w:hint="eastAsia" w:ascii="Courier New" w:hAnsi="Courier New"/>
          <w:color w:val="000000"/>
          <w:sz w:val="18"/>
          <w:szCs w:val="18"/>
        </w:rPr>
        <w:t>,num2str(b)]);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18"/>
          <w:szCs w:val="18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3155950" cy="3022600"/>
            <wp:effectExtent l="0" t="0" r="6350" b="0"/>
            <wp:docPr id="6" name="图片 6" descr="2020010520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1052056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RANSAC法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img=imread(</w:t>
      </w:r>
      <w:r>
        <w:rPr>
          <w:rFonts w:hint="eastAsia" w:ascii="Courier New" w:hAnsi="Courier New"/>
          <w:color w:val="A020F0"/>
          <w:sz w:val="18"/>
          <w:szCs w:val="18"/>
        </w:rPr>
        <w:t>'test.jpg'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拉普拉斯算子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filter=[0,1,0;1,-4,1;0,1,0];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算子大小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fsize=3;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flength = 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图像灰度转换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bwImg = double (rgb2gray(img));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[imgH,imgW]=size(bwImg);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p=1;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imshow(bwImg);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处理图像，结果保存在gNewImg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i=1+flength:imgH-flength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j=1+flength:imgW-flength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temp = bwImg(i-flength:i+flength,j-flength:j+flength);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newImg(i,j)=sum(sum(temp.*filter));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            记录边缘点坐标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newImg(i,j) ~= 0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x(p)=i;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y(p)=j;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p=p+1;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imshow(newImg);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对于边缘点拟合曲线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data = [x' y']';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显示数据点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figure;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scatter(data(1,:),data(2,:));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;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number = size(data,2);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k=0;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b=0;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最佳匹配的参数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sigma=1;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i=1:100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随机选择两个点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idx = randperm(number,2);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sample = data(:,idx)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拟合直线方程 y=kx+b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x = sample(1, :)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y = sample(2, :);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直线斜率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k=(y(1)-y(2))/(x(1)-x(2));   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b = y(1) - k*x(1);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line = [k -1 b];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求每个数据到拟合直线的距离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mask=abs(line*[data; ones(1,size(data,2))]);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计算数据距离直线小于一定阈值的数据的个数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total=sum(mask&lt;sigma);          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 找到符合拟合直线数据最多的拟合直线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total&gt;25         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pretotal=total;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bestline=line;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228B22"/>
          <w:sz w:val="18"/>
          <w:szCs w:val="18"/>
        </w:rPr>
        <w:t>% 最佳拟合的数据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mask=abs(bestline*[data; ones(1,size(data,2))])&lt;sigma; 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k=1;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i=1:length(mask)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mask(i)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inliers(1,k) = data(1,i);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k=k+1;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 xml:space="preserve">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228B22"/>
          <w:sz w:val="18"/>
          <w:szCs w:val="18"/>
        </w:rPr>
        <w:t>% 绘制最佳匹配曲线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60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k = -bestline(1)/bestline(2);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b = -bestline(3)/bestline(2);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x = min(inliers(1,:)):0.1:max(inliers(1,:));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y = k*x + b;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plot(x,y,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3149600" cy="3016250"/>
            <wp:effectExtent l="0" t="0" r="0" b="6350"/>
            <wp:docPr id="7" name="图片 7" descr="2019122301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12230144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霍夫变换法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img=imread(</w:t>
      </w:r>
      <w:r>
        <w:rPr>
          <w:rFonts w:hint="eastAsia" w:ascii="Courier New" w:hAnsi="Courier New"/>
          <w:color w:val="A020F0"/>
          <w:sz w:val="18"/>
          <w:szCs w:val="18"/>
        </w:rPr>
        <w:t>'test.jpg'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[m,n]=size(img);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count = 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%Roberts算子一阶导数求边缘点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array=zeros(m,n);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i=2:m-1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j=2:n-1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array(i,j)=abs(img(i+1,j+1)-img(i,j))+abs(img(i,j+1)-img(i+1,j));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array(i,j)&lt;1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array(i,j)=0;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else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array(i,j)=255; 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x(count)=i;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y(count)=j;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count = count + 1;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imshow(</w:t>
      </w:r>
      <w:r>
        <w:rPr>
          <w:rFonts w:hint="eastAsia" w:ascii="Courier New" w:hAnsi="Courier New"/>
          <w:color w:val="A020F0"/>
          <w:sz w:val="18"/>
          <w:szCs w:val="18"/>
        </w:rPr>
        <w:t>'test.jpg'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);hold </w:t>
      </w:r>
      <w:r>
        <w:rPr>
          <w:rFonts w:hint="eastAsia" w:ascii="Courier New" w:hAnsi="Courier New"/>
          <w:color w:val="A020F0"/>
          <w:sz w:val="18"/>
          <w:szCs w:val="18"/>
        </w:rPr>
        <w:t>on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point_size = size(x,2);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data = [x;y];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228B22"/>
          <w:sz w:val="18"/>
          <w:szCs w:val="18"/>
        </w:rPr>
        <w:t>%霍夫变换过程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n_max=100;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%霍夫空间的纵轴最大值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h=zeros(315,2*n_max);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theta_i=1;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sigma=70;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%拟合阈值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theta = 0:0.1:pi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p=[-sin(theta),cos(theta)];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d=p*data;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i=1:point_size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%对霍夫空间中的d值进行缩放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h(theta_i,round(d(i)/10+n_max))=h(theta_i,round(d(i)/10+n_max))+1;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theta_i=theta_i+1;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[theta_x,p]=find(h&gt;sigma);</w:t>
      </w:r>
      <w:r>
        <w:rPr>
          <w:rFonts w:hint="eastAsia" w:ascii="Courier New" w:hAnsi="Courier New"/>
          <w:color w:val="228B22"/>
          <w:sz w:val="18"/>
          <w:szCs w:val="18"/>
        </w:rPr>
        <w:t>%查找投票数大于sigma的位置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line_size=size(theta_x);</w:t>
      </w:r>
      <w:r>
        <w:rPr>
          <w:rFonts w:hint="eastAsia" w:ascii="Courier New" w:hAnsi="Courier New"/>
          <w:color w:val="228B22"/>
          <w:sz w:val="18"/>
          <w:szCs w:val="18"/>
        </w:rPr>
        <w:t>%符合直线条数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r=(p-n_max)*10;</w:t>
      </w:r>
      <w:r>
        <w:rPr>
          <w:rFonts w:hint="eastAsia" w:ascii="Courier New" w:hAnsi="Courier New"/>
          <w:color w:val="228B22"/>
          <w:sz w:val="18"/>
          <w:szCs w:val="18"/>
        </w:rPr>
        <w:t xml:space="preserve">%还原距离R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x_line = min(data(:)):0.01:max(data(:));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i=1:40:line_size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228B22"/>
          <w:sz w:val="18"/>
          <w:szCs w:val="18"/>
        </w:rPr>
        <w:t>%斜率不存在的情况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 xml:space="preserve">(abs(cos(theta_x(i)))&lt;0.01)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x=r(i);y=-1:1;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plot(x,y,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else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color w:val="228B22"/>
          <w:sz w:val="18"/>
          <w:szCs w:val="18"/>
        </w:rPr>
        <w:t>%斜率存在的情况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y=tan(theta_x(i))*x_line+r(i)/cos(theta_x(i));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plot(x_line,y,</w:t>
      </w:r>
      <w:r>
        <w:rPr>
          <w:rFonts w:hint="eastAsia" w:ascii="Courier New" w:hAnsi="Courier New"/>
          <w:color w:val="A020F0"/>
          <w:sz w:val="18"/>
          <w:szCs w:val="18"/>
        </w:rPr>
        <w:t>'r'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spacing w:beforeLines="0" w:afterLines="0"/>
        <w:jc w:val="left"/>
        <w:rPr>
          <w:rFonts w:hint="default"/>
          <w:sz w:val="18"/>
          <w:szCs w:val="18"/>
        </w:rPr>
      </w:pPr>
      <w:r>
        <w:rPr>
          <w:rFonts w:hint="eastAsia" w:ascii="Courier New" w:hAnsi="Courier New"/>
          <w:color w:val="0000FF"/>
          <w:sz w:val="18"/>
          <w:szCs w:val="18"/>
        </w:rPr>
        <w:t>end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3155950" cy="3022600"/>
            <wp:effectExtent l="0" t="0" r="6350" b="0"/>
            <wp:docPr id="8" name="图片 8" descr="2020010521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1052102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013A47"/>
    <w:multiLevelType w:val="singleLevel"/>
    <w:tmpl w:val="DA013A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03350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2020-01-05T12:26:00Z</dcterms:created>
  <dc:creator>tcl</dc:creator>
  <cp:lastModifiedBy>tcl</cp:lastModifiedBy>
  <dcterms:modified xsi:type="dcterms:W3CDTF">2020-01-05T13:07:55Z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